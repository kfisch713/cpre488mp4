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76" w:rsidRDefault="00AC2E07" w:rsidP="00B13C7D">
      <w:pPr>
        <w:pStyle w:val="Title"/>
      </w:pPr>
      <w:r>
        <w:t>MP-4</w:t>
      </w:r>
    </w:p>
    <w:p w:rsidR="00B13C7D" w:rsidRDefault="00AC2E07" w:rsidP="00B13C7D">
      <w:pPr>
        <w:pStyle w:val="Subtitle"/>
      </w:pPr>
      <w:r>
        <w:t>UAV Control</w:t>
      </w:r>
    </w:p>
    <w:p w:rsidR="00B13C7D" w:rsidRDefault="00B13C7D" w:rsidP="00B13C7D"/>
    <w:p w:rsidR="00AC2E07" w:rsidRDefault="00AC2E07" w:rsidP="00AC2E07">
      <w:pPr>
        <w:pStyle w:val="Heading1"/>
      </w:pPr>
      <w:r>
        <w:t>UART 0</w:t>
      </w:r>
    </w:p>
    <w:p w:rsidR="00AC2E07" w:rsidRDefault="00AC2E07" w:rsidP="00AC2E07">
      <w:pPr>
        <w:pStyle w:val="Heading2"/>
      </w:pPr>
      <w:r>
        <w:t>The simple things</w:t>
      </w:r>
    </w:p>
    <w:p w:rsidR="00AC2E07" w:rsidRDefault="00AC2E07" w:rsidP="00AC2E07">
      <w:r>
        <w:t>We changed the ucf and the mhs to route the signals to the PMOD.</w:t>
      </w:r>
    </w:p>
    <w:p w:rsidR="00E0269B" w:rsidRDefault="00E0269B" w:rsidP="00AC2E07"/>
    <w:p w:rsidR="00E0269B" w:rsidRDefault="00E0269B" w:rsidP="00AC2E07"/>
    <w:p w:rsidR="00AC2E07" w:rsidRDefault="00E0269B" w:rsidP="00E0269B">
      <w:pPr>
        <w:pStyle w:val="Heading1"/>
      </w:pPr>
      <w:r>
        <w:t>Setting up UART 0</w:t>
      </w:r>
    </w:p>
    <w:p w:rsidR="00E96AF5" w:rsidRDefault="00E96AF5" w:rsidP="00AC2E0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475615</wp:posOffset>
            </wp:positionV>
            <wp:extent cx="5943600" cy="35902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table comes from </w:t>
      </w:r>
      <w:r w:rsidRPr="00E96AF5">
        <w:t>ug585-Zynq-7000-TRM.pdf</w:t>
      </w:r>
      <w:r>
        <w:t>. This is all of the registers related to the UART subsystem.</w:t>
      </w:r>
    </w:p>
    <w:p w:rsidR="00E96AF5" w:rsidRDefault="00E96AF5" w:rsidP="00AC2E07"/>
    <w:p w:rsidR="00E96AF5" w:rsidRDefault="00E96AF5" w:rsidP="00AC2E07">
      <w:r>
        <w:t>These are the relevant ones:</w:t>
      </w:r>
    </w:p>
    <w:p w:rsidR="00E96AF5" w:rsidRDefault="00E96AF5" w:rsidP="00E96AF5">
      <w:pPr>
        <w:pStyle w:val="ListParagraph"/>
        <w:numPr>
          <w:ilvl w:val="0"/>
          <w:numId w:val="1"/>
        </w:numPr>
      </w:pPr>
      <w:r>
        <w:t xml:space="preserve">Control_reg0 – </w:t>
      </w:r>
      <w:r w:rsidR="00B70C7D">
        <w:t xml:space="preserve">controls TX and RX (enables, resets, etc.). </w:t>
      </w:r>
    </w:p>
    <w:p w:rsidR="00E96AF5" w:rsidRDefault="00E96AF5" w:rsidP="00E96AF5">
      <w:pPr>
        <w:pStyle w:val="ListParagraph"/>
        <w:numPr>
          <w:ilvl w:val="0"/>
          <w:numId w:val="1"/>
        </w:numPr>
      </w:pPr>
      <w:r>
        <w:lastRenderedPageBreak/>
        <w:t xml:space="preserve">Mode_reg0 – </w:t>
      </w:r>
      <w:r w:rsidR="00B70C7D">
        <w:t>set up format of the data (data bits, parity, stop bits, etc.)</w:t>
      </w:r>
    </w:p>
    <w:p w:rsidR="00E96AF5" w:rsidRDefault="00E96AF5" w:rsidP="00E96AF5">
      <w:pPr>
        <w:pStyle w:val="ListParagraph"/>
        <w:numPr>
          <w:ilvl w:val="0"/>
          <w:numId w:val="1"/>
        </w:numPr>
      </w:pPr>
      <w:r>
        <w:t>Baud rate regs – Sets the baud rate</w:t>
      </w:r>
    </w:p>
    <w:p w:rsidR="008B169C" w:rsidRDefault="008B169C" w:rsidP="00E96AF5">
      <w:pPr>
        <w:pStyle w:val="ListParagraph"/>
        <w:numPr>
          <w:ilvl w:val="0"/>
          <w:numId w:val="1"/>
        </w:numPr>
      </w:pPr>
      <w:r>
        <w:t>TX_RX_FIFI0 – This is where the data is stored upon sending/receiving.</w:t>
      </w:r>
    </w:p>
    <w:p w:rsidR="008B169C" w:rsidRDefault="00B70C7D" w:rsidP="00E96AF5">
      <w:pPr>
        <w:pStyle w:val="ListParagraph"/>
        <w:numPr>
          <w:ilvl w:val="0"/>
          <w:numId w:val="1"/>
        </w:numPr>
      </w:pPr>
      <w:r>
        <w:t>Modem_ctrl_reg0 – sets the modem to automatic mode.</w:t>
      </w:r>
    </w:p>
    <w:p w:rsidR="00F05C69" w:rsidRDefault="00F05C69" w:rsidP="00E96AF5"/>
    <w:p w:rsidR="00E96AF5" w:rsidRDefault="00F05C69" w:rsidP="00E96AF5">
      <w:r>
        <w:t>To set all of these registers, we used these functions: X</w:t>
      </w:r>
      <w:r w:rsidR="00E96AF5">
        <w:t>UartPs_LookupConfig()</w:t>
      </w:r>
      <w:r>
        <w:t xml:space="preserve"> and </w:t>
      </w:r>
      <w:r w:rsidR="00E96AF5">
        <w:t>XUartPs_CfgInitialize()</w:t>
      </w:r>
      <w:r>
        <w:t>. The default config was exactly what we needed so we just used that. We explicitly called XUartPs_SetBaudRate() to be redundant in setting the baud rate though.</w:t>
      </w:r>
    </w:p>
    <w:p w:rsidR="007301CB" w:rsidRDefault="007301CB" w:rsidP="00E96AF5"/>
    <w:p w:rsidR="007301CB" w:rsidRDefault="007301CB" w:rsidP="007301CB">
      <w:pPr>
        <w:pStyle w:val="Heading1"/>
      </w:pPr>
      <w:r>
        <w:t>Command IDs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01CB" w:rsidTr="007301CB">
        <w:tc>
          <w:tcPr>
            <w:tcW w:w="4675" w:type="dxa"/>
          </w:tcPr>
          <w:p w:rsidR="007301CB" w:rsidRPr="007301CB" w:rsidRDefault="007301CB" w:rsidP="007301CB">
            <w:pPr>
              <w:rPr>
                <w:b/>
              </w:rPr>
            </w:pPr>
            <w:r w:rsidRPr="007301CB">
              <w:rPr>
                <w:b/>
              </w:rPr>
              <w:t>Command</w:t>
            </w:r>
          </w:p>
        </w:tc>
        <w:tc>
          <w:tcPr>
            <w:tcW w:w="4675" w:type="dxa"/>
          </w:tcPr>
          <w:p w:rsidR="007301CB" w:rsidRPr="007301CB" w:rsidRDefault="007301CB" w:rsidP="007301CB">
            <w:pPr>
              <w:rPr>
                <w:b/>
              </w:rPr>
            </w:pPr>
            <w:r w:rsidRPr="007301CB">
              <w:rPr>
                <w:b/>
              </w:rPr>
              <w:t>ID</w:t>
            </w:r>
          </w:p>
        </w:tc>
      </w:tr>
      <w:tr w:rsidR="007301CB" w:rsidTr="007301CB">
        <w:tc>
          <w:tcPr>
            <w:tcW w:w="4675" w:type="dxa"/>
          </w:tcPr>
          <w:p w:rsidR="007301CB" w:rsidRDefault="007301CB" w:rsidP="007301CB">
            <w:r>
              <w:t>Request IMU Data</w:t>
            </w:r>
          </w:p>
        </w:tc>
        <w:tc>
          <w:tcPr>
            <w:tcW w:w="4675" w:type="dxa"/>
          </w:tcPr>
          <w:p w:rsidR="007301CB" w:rsidRDefault="007301CB" w:rsidP="007301CB">
            <w:r>
              <w:t>102</w:t>
            </w:r>
          </w:p>
        </w:tc>
      </w:tr>
      <w:tr w:rsidR="007301CB" w:rsidTr="007301CB">
        <w:tc>
          <w:tcPr>
            <w:tcW w:w="4675" w:type="dxa"/>
          </w:tcPr>
          <w:p w:rsidR="007301CB" w:rsidRDefault="007301CB" w:rsidP="007301CB">
            <w:r>
              <w:t>Orientation Information</w:t>
            </w:r>
          </w:p>
        </w:tc>
        <w:tc>
          <w:tcPr>
            <w:tcW w:w="4675" w:type="dxa"/>
          </w:tcPr>
          <w:p w:rsidR="007301CB" w:rsidRDefault="007301CB" w:rsidP="007301CB">
            <w:r>
              <w:t>108</w:t>
            </w:r>
          </w:p>
        </w:tc>
      </w:tr>
      <w:tr w:rsidR="007301CB" w:rsidTr="007301CB">
        <w:tc>
          <w:tcPr>
            <w:tcW w:w="4675" w:type="dxa"/>
          </w:tcPr>
          <w:p w:rsidR="007301CB" w:rsidRDefault="007301CB" w:rsidP="007301CB">
            <w:r>
              <w:t>Send roll, pitch, yaw, and throttle</w:t>
            </w:r>
          </w:p>
        </w:tc>
        <w:tc>
          <w:tcPr>
            <w:tcW w:w="4675" w:type="dxa"/>
          </w:tcPr>
          <w:p w:rsidR="007301CB" w:rsidRDefault="007301CB" w:rsidP="007301CB">
            <w:r>
              <w:t>200</w:t>
            </w:r>
          </w:p>
        </w:tc>
      </w:tr>
    </w:tbl>
    <w:p w:rsidR="007301CB" w:rsidRDefault="007301CB" w:rsidP="007301CB"/>
    <w:p w:rsidR="007301CB" w:rsidRPr="007301CB" w:rsidRDefault="007301CB" w:rsidP="007301CB">
      <w:bookmarkStart w:id="0" w:name="_GoBack"/>
      <w:bookmarkEnd w:id="0"/>
    </w:p>
    <w:sectPr w:rsidR="007301CB" w:rsidRPr="007301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69C" w:rsidRDefault="008B169C" w:rsidP="00B13C7D">
      <w:pPr>
        <w:spacing w:after="0" w:line="240" w:lineRule="auto"/>
      </w:pPr>
      <w:r>
        <w:separator/>
      </w:r>
    </w:p>
  </w:endnote>
  <w:endnote w:type="continuationSeparator" w:id="0">
    <w:p w:rsidR="008B169C" w:rsidRDefault="008B169C" w:rsidP="00B13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69C" w:rsidRDefault="008B169C" w:rsidP="00B13C7D">
      <w:pPr>
        <w:spacing w:after="0" w:line="240" w:lineRule="auto"/>
      </w:pPr>
      <w:r>
        <w:separator/>
      </w:r>
    </w:p>
  </w:footnote>
  <w:footnote w:type="continuationSeparator" w:id="0">
    <w:p w:rsidR="008B169C" w:rsidRDefault="008B169C" w:rsidP="00B13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69C" w:rsidRDefault="008B169C" w:rsidP="00B13C7D">
    <w:pPr>
      <w:pStyle w:val="Header"/>
      <w:jc w:val="right"/>
    </w:pPr>
    <w:r>
      <w:t>Kris Burney</w:t>
    </w:r>
  </w:p>
  <w:p w:rsidR="008B169C" w:rsidRDefault="008B169C" w:rsidP="00B13C7D">
    <w:pPr>
      <w:pStyle w:val="Header"/>
      <w:jc w:val="right"/>
    </w:pPr>
    <w:r>
      <w:t>Kyle Fischer</w:t>
    </w:r>
  </w:p>
  <w:p w:rsidR="008B169C" w:rsidRDefault="008B169C" w:rsidP="00B13C7D">
    <w:pPr>
      <w:pStyle w:val="Header"/>
      <w:jc w:val="right"/>
    </w:pPr>
    <w:r>
      <w:t>Khoi Cao</w:t>
    </w:r>
  </w:p>
  <w:p w:rsidR="008B169C" w:rsidRDefault="008B169C" w:rsidP="00B13C7D">
    <w:pPr>
      <w:pStyle w:val="Header"/>
      <w:jc w:val="right"/>
    </w:pPr>
    <w:r>
      <w:t>Group B-2</w:t>
    </w:r>
  </w:p>
  <w:p w:rsidR="008B169C" w:rsidRDefault="008B169C" w:rsidP="00B13C7D">
    <w:pPr>
      <w:pStyle w:val="Header"/>
      <w:jc w:val="right"/>
    </w:pPr>
    <w:r>
      <w:t>3/23/17</w:t>
    </w:r>
  </w:p>
  <w:p w:rsidR="008B169C" w:rsidRDefault="008B16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61B99"/>
    <w:multiLevelType w:val="hybridMultilevel"/>
    <w:tmpl w:val="F902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7D"/>
    <w:rsid w:val="00024C33"/>
    <w:rsid w:val="00195B3C"/>
    <w:rsid w:val="001D51CD"/>
    <w:rsid w:val="0022016C"/>
    <w:rsid w:val="002B4A05"/>
    <w:rsid w:val="004F5095"/>
    <w:rsid w:val="006F33C9"/>
    <w:rsid w:val="00706585"/>
    <w:rsid w:val="007301CB"/>
    <w:rsid w:val="007B5F69"/>
    <w:rsid w:val="00835FA0"/>
    <w:rsid w:val="0085062B"/>
    <w:rsid w:val="0087634B"/>
    <w:rsid w:val="008B169C"/>
    <w:rsid w:val="009655B1"/>
    <w:rsid w:val="00981376"/>
    <w:rsid w:val="00AC2E07"/>
    <w:rsid w:val="00AC4418"/>
    <w:rsid w:val="00B13C7D"/>
    <w:rsid w:val="00B70C7D"/>
    <w:rsid w:val="00B72BDD"/>
    <w:rsid w:val="00BA3E4E"/>
    <w:rsid w:val="00C03CE9"/>
    <w:rsid w:val="00C706A7"/>
    <w:rsid w:val="00CD3787"/>
    <w:rsid w:val="00CE7EDF"/>
    <w:rsid w:val="00E0269B"/>
    <w:rsid w:val="00E96AF5"/>
    <w:rsid w:val="00F05C69"/>
    <w:rsid w:val="00F17DB8"/>
    <w:rsid w:val="00FC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07B22"/>
  <w15:chartTrackingRefBased/>
  <w15:docId w15:val="{42E4611B-C863-44C4-BB21-F12C5729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E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7D"/>
  </w:style>
  <w:style w:type="paragraph" w:styleId="Footer">
    <w:name w:val="footer"/>
    <w:basedOn w:val="Normal"/>
    <w:link w:val="FooterChar"/>
    <w:uiPriority w:val="99"/>
    <w:unhideWhenUsed/>
    <w:rsid w:val="00B13C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7D"/>
  </w:style>
  <w:style w:type="paragraph" w:styleId="Title">
    <w:name w:val="Title"/>
    <w:basedOn w:val="Normal"/>
    <w:next w:val="Normal"/>
    <w:link w:val="TitleChar"/>
    <w:uiPriority w:val="10"/>
    <w:qFormat/>
    <w:rsid w:val="00B13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C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3C7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13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C2E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A90D35EA.dotm</Template>
  <TotalTime>315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Fischer, Kyle J</dc:creator>
  <cp:keywords/>
  <dc:description/>
  <cp:lastModifiedBy>Fischer, Kyle J</cp:lastModifiedBy>
  <cp:revision>22</cp:revision>
  <dcterms:created xsi:type="dcterms:W3CDTF">2017-02-02T20:22:00Z</dcterms:created>
  <dcterms:modified xsi:type="dcterms:W3CDTF">2017-03-31T16:18:00Z</dcterms:modified>
</cp:coreProperties>
</file>